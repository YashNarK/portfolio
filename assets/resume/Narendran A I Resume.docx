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BA58" w14:textId="48FC5577" w:rsidR="00BA56D5" w:rsidRPr="00235E03" w:rsidRDefault="00000000">
      <w:pPr>
        <w:pStyle w:val="ContactInfo"/>
        <w:rPr>
          <w:color w:val="002060"/>
        </w:rPr>
      </w:pPr>
      <w:hyperlink r:id="rId9" w:history="1">
        <w:r w:rsidR="00235E03" w:rsidRPr="00235E03">
          <w:rPr>
            <w:rStyle w:val="Hyperlink"/>
            <w:color w:val="002060"/>
            <w:u w:val="none"/>
          </w:rPr>
          <w:t>Chennai, TamilNadu.</w:t>
        </w:r>
      </w:hyperlink>
    </w:p>
    <w:p w14:paraId="56A6BC0F" w14:textId="5D0D11BA" w:rsidR="00BA56D5" w:rsidRDefault="00235E03">
      <w:pPr>
        <w:pStyle w:val="ContactInfo"/>
      </w:pPr>
      <w:r w:rsidRPr="00235E03">
        <w:t>+91 81240 84482</w:t>
      </w:r>
      <w:r w:rsidR="008F7017">
        <w:t>|</w:t>
      </w:r>
      <w:r w:rsidR="008F7017" w:rsidRPr="00235E03">
        <w:rPr>
          <w:color w:val="002060"/>
        </w:rPr>
        <w:t xml:space="preserve"> </w:t>
      </w:r>
      <w:hyperlink r:id="rId10" w:history="1">
        <w:r w:rsidRPr="00235E03">
          <w:rPr>
            <w:rStyle w:val="Hyperlink"/>
            <w:color w:val="002060"/>
          </w:rPr>
          <w:t>https://yashnark.github.io</w:t>
        </w:r>
      </w:hyperlink>
    </w:p>
    <w:p w14:paraId="44B24418" w14:textId="15E73461" w:rsidR="00235E03" w:rsidRPr="00235E03" w:rsidRDefault="00000000" w:rsidP="00235E03">
      <w:pPr>
        <w:pStyle w:val="ContactInfo"/>
        <w:rPr>
          <w:color w:val="002060"/>
        </w:rPr>
      </w:pPr>
      <w:hyperlink r:id="rId11" w:history="1">
        <w:r w:rsidR="00235E03" w:rsidRPr="00235E03">
          <w:rPr>
            <w:rStyle w:val="Hyperlink"/>
            <w:color w:val="002060"/>
            <w:u w:val="none"/>
          </w:rPr>
          <w:t>narenkrithick@gmail.com</w:t>
        </w:r>
      </w:hyperlink>
    </w:p>
    <w:sdt>
      <w:sdtPr>
        <w:alias w:val="Your Name"/>
        <w:tag w:val=""/>
        <w:id w:val="-574512284"/>
        <w:placeholder>
          <w:docPart w:val="32DFDB525A2E4F6891687F8BC3DFB341"/>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12FCB9B0" w14:textId="644264C7" w:rsidR="00BA56D5" w:rsidRDefault="0093180B">
          <w:pPr>
            <w:pStyle w:val="Name"/>
          </w:pPr>
          <w:r>
            <w:t>Narendran A I</w:t>
          </w:r>
        </w:p>
      </w:sdtContent>
    </w:sdt>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BA56D5" w14:paraId="786A856C" w14:textId="77777777" w:rsidTr="000766D2">
        <w:tc>
          <w:tcPr>
            <w:tcW w:w="1778" w:type="dxa"/>
            <w:tcBorders>
              <w:bottom w:val="single" w:sz="4" w:space="0" w:color="418AB3" w:themeColor="accent1"/>
            </w:tcBorders>
          </w:tcPr>
          <w:p w14:paraId="046C4C17" w14:textId="64C25C7E" w:rsidR="00BA56D5" w:rsidRDefault="00235E03">
            <w:pPr>
              <w:pStyle w:val="Heading1"/>
            </w:pPr>
            <w:r>
              <w:t>Summary</w:t>
            </w:r>
          </w:p>
        </w:tc>
        <w:tc>
          <w:tcPr>
            <w:tcW w:w="472" w:type="dxa"/>
            <w:tcBorders>
              <w:bottom w:val="single" w:sz="4" w:space="0" w:color="418AB3" w:themeColor="accent1"/>
            </w:tcBorders>
          </w:tcPr>
          <w:p w14:paraId="49AFB5D8" w14:textId="77777777" w:rsidR="00BA56D5" w:rsidRDefault="00BA56D5"/>
        </w:tc>
        <w:tc>
          <w:tcPr>
            <w:tcW w:w="7830" w:type="dxa"/>
            <w:tcBorders>
              <w:bottom w:val="single" w:sz="4" w:space="0" w:color="418AB3" w:themeColor="accent1"/>
            </w:tcBorders>
          </w:tcPr>
          <w:p w14:paraId="1DA63133" w14:textId="5B0C92E6" w:rsidR="00235E03" w:rsidRDefault="00235E03" w:rsidP="00235E03">
            <w:r>
              <w:t xml:space="preserve">As a highly skilled IT professional with 2 years of experience, I possess expertise in multiple technologies including Python, Django, MERN stack, Blockchain, NLP, Computer Vision, JIRA, Azure fundamentals, and AWS fundamentals. I am a certified Blockchain Architect and Solidity contract developer from IIT Kanpur, which reflects my commitment to professional development and staying up to-date with the latest industry trends. </w:t>
            </w:r>
          </w:p>
          <w:p w14:paraId="022146E6" w14:textId="3792D9FB" w:rsidR="00235E03" w:rsidRDefault="00235E03" w:rsidP="00235E03">
            <w:r>
              <w:t xml:space="preserve">My ideation and teamwork skills have been an asset in my previous roles, enabling me to collaborate effectively with cross-functional teams and come up with innovative solutions to complex problems. My ability to work well in a team and take on leadership responsibilities when needed is reflected in my strong track record of successfully delivering high-quality projects on time and within budget. </w:t>
            </w:r>
          </w:p>
          <w:p w14:paraId="44E74C65" w14:textId="51A98ACB" w:rsidR="00BA56D5" w:rsidRDefault="00235E03" w:rsidP="00235E03">
            <w:r>
              <w:t>Overall, I am an adaptable, results-driven professional with a passion for technology and a proven track record of success. My expertise in multiple technologies, ability to ideate, and dedication to teamwork make me an ideal candidate for any IT role.</w:t>
            </w:r>
          </w:p>
        </w:tc>
      </w:tr>
      <w:tr w:rsidR="00BA56D5" w14:paraId="3FBA614F" w14:textId="77777777" w:rsidTr="000766D2">
        <w:tc>
          <w:tcPr>
            <w:tcW w:w="1778" w:type="dxa"/>
            <w:tcBorders>
              <w:top w:val="single" w:sz="4" w:space="0" w:color="418AB3" w:themeColor="accent1"/>
              <w:bottom w:val="single" w:sz="4" w:space="0" w:color="418AB3" w:themeColor="accent1"/>
            </w:tcBorders>
          </w:tcPr>
          <w:p w14:paraId="298D6C0F" w14:textId="2E873459" w:rsidR="00BA56D5" w:rsidRDefault="00235E03">
            <w:pPr>
              <w:pStyle w:val="Heading1"/>
            </w:pPr>
            <w:r>
              <w:t>work experience</w:t>
            </w:r>
          </w:p>
        </w:tc>
        <w:tc>
          <w:tcPr>
            <w:tcW w:w="472" w:type="dxa"/>
            <w:tcBorders>
              <w:top w:val="single" w:sz="4" w:space="0" w:color="418AB3" w:themeColor="accent1"/>
              <w:bottom w:val="single" w:sz="4" w:space="0" w:color="418AB3" w:themeColor="accent1"/>
            </w:tcBorders>
          </w:tcPr>
          <w:p w14:paraId="31773D9D" w14:textId="77777777" w:rsidR="00BA56D5" w:rsidRDefault="00BA56D5"/>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14:ligatures w14:val="none"/>
              </w:rPr>
              <w:id w:val="970869414"/>
              <w15:repeatingSection/>
            </w:sdt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C113F0E504EB4B98BE587AB16B58001A"/>
                  </w:placeholder>
                  <w15:repeatingSectionItem/>
                </w:sdtPr>
                <w:sdtContent>
                  <w:p w14:paraId="4683726C" w14:textId="0848B7B9" w:rsidR="00BA56D5" w:rsidRDefault="00235E03">
                    <w:pPr>
                      <w:pStyle w:val="Heading2"/>
                    </w:pPr>
                    <w:r>
                      <w:t>LTIMINDTREE – Senior software engineer</w:t>
                    </w:r>
                  </w:p>
                  <w:p w14:paraId="3BC97087" w14:textId="40F10959" w:rsidR="00BA56D5" w:rsidRDefault="00235E03">
                    <w:pPr>
                      <w:pStyle w:val="ResumeText"/>
                    </w:pPr>
                    <w:r>
                      <w:t>October 2020 - Present</w:t>
                    </w:r>
                  </w:p>
                  <w:p w14:paraId="611533AE" w14:textId="4CD03B6E" w:rsidR="00235E03" w:rsidRPr="007232E7" w:rsidRDefault="00235E03" w:rsidP="007232E7">
                    <w:r w:rsidRPr="007232E7">
                      <w:t>As a Senior Software Engineer and Technical Lead at LTIMINDTREE for the past 2 years, I have been responsible for developing high-quality software and leading a capstone project. In addition to my technical skills in software development, I have also demonstrated proficiency in JIRA and ServiceNow processes.</w:t>
                    </w:r>
                  </w:p>
                  <w:p w14:paraId="316FB190" w14:textId="6B84D8CE" w:rsidR="00235E03" w:rsidRPr="007232E7" w:rsidRDefault="00235E03" w:rsidP="007232E7">
                    <w:r w:rsidRPr="007232E7">
                      <w:t>I have completed numerous enhancement projects and have built strong relationships with clients and subject matter experts. My ability to communicate effectively with stakeholders and understand their needs has allowed me to deliver successful projects on time and within budget.</w:t>
                    </w:r>
                  </w:p>
                  <w:p w14:paraId="4DF4B46C" w14:textId="59D62C3E" w:rsidR="00BA56D5" w:rsidRPr="00235E03" w:rsidRDefault="00235E03" w:rsidP="007232E7">
                    <w:pPr>
                      <w:rPr>
                        <w:rFonts w:cstheme="minorHAnsi"/>
                      </w:rPr>
                    </w:pPr>
                    <w:r w:rsidRPr="007232E7">
                      <w:t>Overall, my experience at LTIMINDTREE has allowed me to develop a range of technical and soft skills, and I am excited to continue growing and contributing to the success of the company.</w:t>
                    </w:r>
                  </w:p>
                </w:sdtContent>
              </w:sdt>
            </w:sdtContent>
          </w:sdt>
        </w:tc>
      </w:tr>
      <w:tr w:rsidR="00E9256D" w14:paraId="0F3C6030" w14:textId="77777777" w:rsidTr="000766D2">
        <w:tc>
          <w:tcPr>
            <w:tcW w:w="1778" w:type="dxa"/>
            <w:tcBorders>
              <w:top w:val="single" w:sz="4" w:space="0" w:color="418AB3" w:themeColor="accent1"/>
              <w:bottom w:val="single" w:sz="4" w:space="0" w:color="418AB3" w:themeColor="accent1"/>
            </w:tcBorders>
          </w:tcPr>
          <w:p w14:paraId="2C245474" w14:textId="494A2420" w:rsidR="00E9256D" w:rsidRDefault="00E9256D" w:rsidP="00E9256D">
            <w:pPr>
              <w:pStyle w:val="Heading1"/>
            </w:pPr>
            <w:r>
              <w:t>Education</w:t>
            </w:r>
          </w:p>
        </w:tc>
        <w:tc>
          <w:tcPr>
            <w:tcW w:w="472" w:type="dxa"/>
            <w:tcBorders>
              <w:top w:val="single" w:sz="4" w:space="0" w:color="418AB3" w:themeColor="accent1"/>
              <w:bottom w:val="single" w:sz="4" w:space="0" w:color="418AB3" w:themeColor="accent1"/>
            </w:tcBorders>
          </w:tcPr>
          <w:p w14:paraId="08C8A469" w14:textId="77777777" w:rsidR="00E9256D" w:rsidRDefault="00E9256D" w:rsidP="00E9256D"/>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14:ligatures w14:val="none"/>
              </w:rPr>
              <w:id w:val="781778994"/>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14:ligatures w14:val="none"/>
                  </w:rPr>
                  <w:id w:val="-749503274"/>
                  <w:placeholder>
                    <w:docPart w:val="9260C0C8BFBC42A1885511FB8EF4A714"/>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3C58BCC3" w14:textId="77777777" w:rsidR="00E9256D" w:rsidRDefault="00E9256D" w:rsidP="00E9256D">
                    <w:pPr>
                      <w:pStyle w:val="Heading2"/>
                    </w:pPr>
                    <w:r w:rsidRPr="007232E7">
                      <w:t>Bachelor's degree in Electronics Engineering</w:t>
                    </w:r>
                  </w:p>
                  <w:p w14:paraId="334E5637" w14:textId="77777777" w:rsidR="00E9256D" w:rsidRPr="007232E7" w:rsidRDefault="00E9256D" w:rsidP="00E9256D">
                    <w:pPr>
                      <w:pStyle w:val="Heading2"/>
                      <w:rPr>
                        <w:color w:val="418AB3" w:themeColor="accent1"/>
                      </w:rPr>
                    </w:pPr>
                    <w:r w:rsidRPr="007232E7">
                      <w:rPr>
                        <w:color w:val="418AB3" w:themeColor="accent1"/>
                      </w:rPr>
                      <w:t>coimbatore institute of technology</w:t>
                    </w:r>
                  </w:p>
                  <w:p w14:paraId="5F4E397F" w14:textId="77777777" w:rsidR="00E9256D" w:rsidRPr="007232E7" w:rsidRDefault="00E9256D" w:rsidP="00E9256D">
                    <w:r>
                      <w:t>[2016 – 2020]</w:t>
                    </w:r>
                  </w:p>
                  <w:p w14:paraId="14580173" w14:textId="57009BD8" w:rsidR="00E9256D" w:rsidRDefault="00E9256D" w:rsidP="00E9256D">
                    <w:pPr>
                      <w:pStyle w:val="Heading2"/>
                      <w:rPr>
                        <w:rFonts w:asciiTheme="minorHAnsi" w:eastAsiaTheme="minorEastAsia" w:hAnsiTheme="minorHAnsi" w:cstheme="minorBidi"/>
                        <w:b w:val="0"/>
                        <w:bCs w:val="0"/>
                        <w:caps w:val="0"/>
                        <w:color w:val="595959" w:themeColor="text1" w:themeTint="A6"/>
                        <w14:ligatures w14:val="none"/>
                      </w:rPr>
                    </w:pPr>
                    <w:r>
                      <w:t>CGPA: 8.9 (out of 10)</w:t>
                    </w:r>
                  </w:p>
                </w:sdtContent>
              </w:sdt>
            </w:sdtContent>
          </w:sdt>
        </w:tc>
      </w:tr>
    </w:tbl>
    <w:p w14:paraId="4CE3EC38" w14:textId="627E3B9D" w:rsidR="00235E03" w:rsidRDefault="00235E03"/>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BA56D5" w14:paraId="131687B1" w14:textId="77777777" w:rsidTr="000766D2">
        <w:tc>
          <w:tcPr>
            <w:tcW w:w="1778" w:type="dxa"/>
            <w:tcBorders>
              <w:top w:val="single" w:sz="4" w:space="0" w:color="418AB3" w:themeColor="accent1"/>
              <w:bottom w:val="single" w:sz="4" w:space="0" w:color="418AB3" w:themeColor="accent1"/>
            </w:tcBorders>
          </w:tcPr>
          <w:p w14:paraId="1C8C1786" w14:textId="454B435A" w:rsidR="00BA56D5" w:rsidRDefault="00235E03">
            <w:pPr>
              <w:pStyle w:val="Heading1"/>
            </w:pPr>
            <w:r>
              <w:lastRenderedPageBreak/>
              <w:t>Certifications</w:t>
            </w:r>
          </w:p>
        </w:tc>
        <w:tc>
          <w:tcPr>
            <w:tcW w:w="472" w:type="dxa"/>
            <w:tcBorders>
              <w:top w:val="single" w:sz="4" w:space="0" w:color="418AB3" w:themeColor="accent1"/>
              <w:bottom w:val="single" w:sz="4" w:space="0" w:color="418AB3" w:themeColor="accent1"/>
            </w:tcBorders>
          </w:tcPr>
          <w:p w14:paraId="456F270D" w14:textId="77777777" w:rsidR="00BA56D5" w:rsidRDefault="00BA56D5"/>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31BAC356F0FC4A199E41319954E4AD25"/>
                  </w:placeholder>
                  <w15:repeatingSectionItem/>
                </w:sdtPr>
                <w:sdtContent>
                  <w:p w14:paraId="543A007A" w14:textId="105BE2DC" w:rsidR="00BA56D5" w:rsidRDefault="00235E03">
                    <w:pPr>
                      <w:pStyle w:val="Heading2"/>
                    </w:pPr>
                    <w:r>
                      <w:t>PROFESSIONAL Certificate in blockchain</w:t>
                    </w:r>
                  </w:p>
                  <w:p w14:paraId="4449248C" w14:textId="730DC22A" w:rsidR="00235E03" w:rsidRDefault="00235E03">
                    <w:pPr>
                      <w:pStyle w:val="ResumeText"/>
                    </w:pPr>
                    <w:r>
                      <w:t>July 2022 – Present</w:t>
                    </w:r>
                  </w:p>
                  <w:p w14:paraId="7C8BFA9B" w14:textId="77777777" w:rsidR="00235E03" w:rsidRPr="00235E03" w:rsidRDefault="00235E03">
                    <w:pPr>
                      <w:pStyle w:val="ResumeText"/>
                      <w:rPr>
                        <w:b/>
                        <w:bCs/>
                      </w:rPr>
                    </w:pPr>
                    <w:r w:rsidRPr="00235E03">
                      <w:rPr>
                        <w:b/>
                        <w:bCs/>
                      </w:rPr>
                      <w:t>Issued by IIT Kanpur</w:t>
                    </w:r>
                  </w:p>
                  <w:p w14:paraId="772FA846" w14:textId="77777777" w:rsidR="00235E03" w:rsidRDefault="00235E03">
                    <w:pPr>
                      <w:pStyle w:val="ResumeText"/>
                      <w:rPr>
                        <w:color w:val="002060"/>
                      </w:rPr>
                    </w:pPr>
                    <w:r w:rsidRPr="00235E03">
                      <w:rPr>
                        <w:b/>
                        <w:bCs/>
                      </w:rPr>
                      <w:t>Credentials Link:</w:t>
                    </w:r>
                    <w:r>
                      <w:t xml:space="preserve"> </w:t>
                    </w:r>
                    <w:hyperlink r:id="rId12" w:history="1">
                      <w:r w:rsidRPr="00235E03">
                        <w:rPr>
                          <w:rStyle w:val="Hyperlink"/>
                          <w:color w:val="002060"/>
                        </w:rPr>
                        <w:t>Professional Blockchain Certificate</w:t>
                      </w:r>
                    </w:hyperlink>
                  </w:p>
                  <w:p w14:paraId="4BE29095" w14:textId="4ADCA079" w:rsidR="00235E03" w:rsidRDefault="00235E03" w:rsidP="00235E03">
                    <w:pPr>
                      <w:pStyle w:val="ResumeText"/>
                    </w:pPr>
                    <w:r w:rsidRPr="00235E03">
                      <w:rPr>
                        <w:b/>
                        <w:bCs/>
                      </w:rPr>
                      <w:t>Summary:</w:t>
                    </w:r>
                    <w:r>
                      <w:t xml:space="preserve"> I completed Simplilearn's Professional Certificate Program in Blockchain in collaboration with IIT Kanpur, where I gained comprehensive knowledge about various blockchain platforms, including Bitcoin, Hyperledger, Ethereum, Ripple, and Multichain. </w:t>
                    </w:r>
                  </w:p>
                  <w:p w14:paraId="783C4BE0" w14:textId="0D052727" w:rsidR="00235E03" w:rsidRDefault="00235E03" w:rsidP="00235E03">
                    <w:pPr>
                      <w:pStyle w:val="ResumeText"/>
                    </w:pPr>
                    <w:r>
                      <w:t xml:space="preserve">Through this program, I learned to set up a private blockchain network using Hyperledger Composer and deployed smart contracts on Ethereum. These skills have given me the ability to create secure and decentralized applications using blockchain technology. </w:t>
                    </w:r>
                  </w:p>
                  <w:p w14:paraId="43B13671" w14:textId="19BBC628" w:rsidR="00235E03" w:rsidRDefault="00235E03" w:rsidP="00235E03">
                    <w:pPr>
                      <w:pStyle w:val="ResumeText"/>
                    </w:pPr>
                    <w:r>
                      <w:t xml:space="preserve">The program's well-structured curriculum and hands-on projects helped me gain practical experience in implementing blockchain solutions. I also had the opportunity to learn from industry experts and network with peers, which was a valuable aspect of the program. </w:t>
                    </w:r>
                  </w:p>
                  <w:p w14:paraId="0F312E01" w14:textId="77777777" w:rsidR="00E9256D" w:rsidRDefault="00235E03" w:rsidP="00235E03">
                    <w:pPr>
                      <w:pStyle w:val="ResumeText"/>
                    </w:pPr>
                    <w:r>
                      <w:t>Overall, the Professional Certificate Program in Blockchain has helped me advance my skills and understanding of blockchain technology, and I look forward to applying this knowledge in real-world scenarios.</w:t>
                    </w:r>
                  </w:p>
                  <w:p w14:paraId="50313198" w14:textId="358D7794" w:rsidR="00BA56D5" w:rsidRDefault="00000000" w:rsidP="00235E03">
                    <w:pPr>
                      <w:pStyle w:val="ResumeText"/>
                    </w:pPr>
                  </w:p>
                </w:sdtContent>
              </w:sdt>
              <w:sdt>
                <w:sdtPr>
                  <w:rPr>
                    <w:rFonts w:asciiTheme="minorHAnsi" w:eastAsiaTheme="minorEastAsia" w:hAnsiTheme="minorHAnsi" w:cstheme="minorBidi"/>
                    <w:b w:val="0"/>
                    <w:bCs w:val="0"/>
                    <w:caps w:val="0"/>
                    <w:color w:val="595959" w:themeColor="text1" w:themeTint="A6"/>
                    <w14:ligatures w14:val="none"/>
                  </w:rPr>
                  <w:id w:val="-636255769"/>
                  <w:placeholder>
                    <w:docPart w:val="2C3F9DDBC73A418BA348C90631435815"/>
                  </w:placeholder>
                  <w15:repeatingSectionItem/>
                </w:sdtPr>
                <w:sdtContent>
                  <w:p w14:paraId="638DC5F2" w14:textId="162ADA71" w:rsidR="00235E03" w:rsidRDefault="00235E03">
                    <w:pPr>
                      <w:pStyle w:val="Heading2"/>
                    </w:pPr>
                    <w:r>
                      <w:t>Microsoft azure fundamentals (AZ-900)</w:t>
                    </w:r>
                  </w:p>
                  <w:p w14:paraId="50EFC0A9" w14:textId="4E3CA01A" w:rsidR="00235E03" w:rsidRDefault="00235E03">
                    <w:pPr>
                      <w:pStyle w:val="ResumeText"/>
                    </w:pPr>
                    <w:r>
                      <w:t>March 2023 – Present</w:t>
                    </w:r>
                  </w:p>
                  <w:p w14:paraId="18BEF4E1" w14:textId="200CDBEB" w:rsidR="00235E03" w:rsidRPr="00235E03" w:rsidRDefault="00235E03">
                    <w:pPr>
                      <w:pStyle w:val="ResumeText"/>
                      <w:rPr>
                        <w:b/>
                        <w:bCs/>
                      </w:rPr>
                    </w:pPr>
                    <w:r w:rsidRPr="00235E03">
                      <w:rPr>
                        <w:b/>
                        <w:bCs/>
                      </w:rPr>
                      <w:t xml:space="preserve">Issued by </w:t>
                    </w:r>
                    <w:r>
                      <w:rPr>
                        <w:b/>
                        <w:bCs/>
                      </w:rPr>
                      <w:t>Microsoft</w:t>
                    </w:r>
                  </w:p>
                  <w:p w14:paraId="70C51B46" w14:textId="3F6AC279" w:rsidR="00235E03" w:rsidRDefault="00235E03">
                    <w:pPr>
                      <w:pStyle w:val="ResumeText"/>
                      <w:rPr>
                        <w:color w:val="002060"/>
                      </w:rPr>
                    </w:pPr>
                    <w:r w:rsidRPr="00235E03">
                      <w:rPr>
                        <w:b/>
                        <w:bCs/>
                      </w:rPr>
                      <w:t>Credentials Link:</w:t>
                    </w:r>
                    <w:r>
                      <w:t xml:space="preserve"> </w:t>
                    </w:r>
                    <w:hyperlink r:id="rId13" w:history="1">
                      <w:r w:rsidRPr="00235E03">
                        <w:rPr>
                          <w:rStyle w:val="Hyperlink"/>
                          <w:color w:val="002060"/>
                        </w:rPr>
                        <w:t>AZ-900 Badge</w:t>
                      </w:r>
                    </w:hyperlink>
                  </w:p>
                  <w:p w14:paraId="26D50E90" w14:textId="33839C8D" w:rsidR="00235E03" w:rsidRDefault="00235E03">
                    <w:pPr>
                      <w:pStyle w:val="ResumeText"/>
                    </w:pPr>
                    <w:r w:rsidRPr="00235E03">
                      <w:rPr>
                        <w:b/>
                        <w:bCs/>
                      </w:rPr>
                      <w:t>Summary:</w:t>
                    </w:r>
                    <w:r>
                      <w:t xml:space="preserve"> </w:t>
                    </w:r>
                    <w:r w:rsidR="007232E7" w:rsidRPr="00235E03">
                      <w:t>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w:t>
                    </w:r>
                  </w:p>
                </w:sdtContent>
              </w:sdt>
              <w:p w14:paraId="643CFF2F" w14:textId="2460574F" w:rsidR="00BA56D5" w:rsidRDefault="00000000">
                <w:pPr>
                  <w:pStyle w:val="ResumeText"/>
                </w:pPr>
              </w:p>
            </w:sdtContent>
          </w:sdt>
        </w:tc>
      </w:tr>
    </w:tbl>
    <w:p w14:paraId="45F2C97E" w14:textId="77777777" w:rsidR="00F81863" w:rsidRDefault="00F81863">
      <w:r>
        <w:rPr>
          <w:caps/>
        </w:rPr>
        <w:br w:type="page"/>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9256D" w14:paraId="6C8B82D4" w14:textId="77777777" w:rsidTr="000766D2">
        <w:tc>
          <w:tcPr>
            <w:tcW w:w="1778" w:type="dxa"/>
            <w:tcBorders>
              <w:top w:val="single" w:sz="4" w:space="0" w:color="418AB3" w:themeColor="accent1"/>
              <w:bottom w:val="single" w:sz="4" w:space="0" w:color="418AB3" w:themeColor="accent1"/>
            </w:tcBorders>
          </w:tcPr>
          <w:p w14:paraId="62604E11" w14:textId="735CB0AD" w:rsidR="00E9256D" w:rsidRDefault="00E9256D" w:rsidP="00E9256D">
            <w:pPr>
              <w:pStyle w:val="Heading1"/>
            </w:pPr>
            <w:r>
              <w:lastRenderedPageBreak/>
              <w:t>development skills</w:t>
            </w:r>
          </w:p>
        </w:tc>
        <w:tc>
          <w:tcPr>
            <w:tcW w:w="472" w:type="dxa"/>
            <w:tcBorders>
              <w:top w:val="single" w:sz="4" w:space="0" w:color="418AB3" w:themeColor="accent1"/>
              <w:bottom w:val="single" w:sz="4" w:space="0" w:color="418AB3" w:themeColor="accent1"/>
            </w:tcBorders>
          </w:tcPr>
          <w:p w14:paraId="239FC7EE" w14:textId="77777777" w:rsidR="00E9256D" w:rsidRDefault="00E9256D" w:rsidP="00E9256D"/>
        </w:tc>
        <w:tc>
          <w:tcPr>
            <w:tcW w:w="7830" w:type="dxa"/>
            <w:tcBorders>
              <w:top w:val="single" w:sz="4" w:space="0" w:color="418AB3" w:themeColor="accent1"/>
              <w:bottom w:val="single" w:sz="4" w:space="0" w:color="418AB3" w:themeColor="accent1"/>
            </w:tcBorders>
          </w:tcPr>
          <w:sdt>
            <w:sdtPr>
              <w:id w:val="-1116827610"/>
              <w15:repeatingSection/>
            </w:sdtPr>
            <w:sdtContent>
              <w:sdt>
                <w:sdtPr>
                  <w:id w:val="-2006429974"/>
                  <w:placeholder>
                    <w:docPart w:val="0CAF74EF55B747E49F5641F2C9D04FBD"/>
                  </w:placeholder>
                  <w15:repeatingSectionItem/>
                </w:sdtPr>
                <w:sdtContent>
                  <w:p w14:paraId="77BB5BF2" w14:textId="77777777" w:rsidR="00E9256D" w:rsidRDefault="00E9256D" w:rsidP="00E9256D">
                    <w:pPr>
                      <w:pStyle w:val="ResumeText"/>
                    </w:pPr>
                    <w:r>
                      <w:t>MERN Full stack development</w:t>
                    </w:r>
                  </w:p>
                </w:sdtContent>
              </w:sdt>
              <w:sdt>
                <w:sdtPr>
                  <w:id w:val="664589972"/>
                  <w:placeholder>
                    <w:docPart w:val="0CAF74EF55B747E49F5641F2C9D04FBD"/>
                  </w:placeholder>
                  <w15:repeatingSectionItem/>
                </w:sdtPr>
                <w:sdtContent>
                  <w:p w14:paraId="69C33E95" w14:textId="77777777" w:rsidR="00E9256D" w:rsidRDefault="00E9256D" w:rsidP="00E9256D">
                    <w:pPr>
                      <w:pStyle w:val="ResumeText"/>
                    </w:pPr>
                    <w:r>
                      <w:t>Blockchain Architecture and Solidity Smart contract development</w:t>
                    </w:r>
                  </w:p>
                </w:sdtContent>
              </w:sdt>
              <w:sdt>
                <w:sdtPr>
                  <w:id w:val="1641603760"/>
                  <w:placeholder>
                    <w:docPart w:val="0CAF74EF55B747E49F5641F2C9D04FBD"/>
                  </w:placeholder>
                  <w15:repeatingSectionItem/>
                </w:sdtPr>
                <w:sdtContent>
                  <w:p w14:paraId="0244DB16" w14:textId="77777777" w:rsidR="00E9256D" w:rsidRDefault="00E9256D" w:rsidP="00E9256D">
                    <w:pPr>
                      <w:pStyle w:val="ResumeText"/>
                    </w:pPr>
                    <w:r>
                      <w:t>Python – Django backend development</w:t>
                    </w:r>
                  </w:p>
                </w:sdtContent>
              </w:sdt>
              <w:sdt>
                <w:sdtPr>
                  <w:id w:val="826788571"/>
                  <w:placeholder>
                    <w:docPart w:val="3805158658D740F4AE45C9657E14D458"/>
                  </w:placeholder>
                  <w15:repeatingSectionItem/>
                </w:sdtPr>
                <w:sdtContent>
                  <w:p w14:paraId="26957F42" w14:textId="77777777" w:rsidR="00E9256D" w:rsidRDefault="00E9256D" w:rsidP="00E9256D">
                    <w:pPr>
                      <w:pStyle w:val="ResumeText"/>
                    </w:pPr>
                    <w:r>
                      <w:t>Python – Machine learning and TensorFlow programming</w:t>
                    </w:r>
                  </w:p>
                </w:sdtContent>
              </w:sdt>
              <w:sdt>
                <w:sdtPr>
                  <w:id w:val="969394295"/>
                  <w:placeholder>
                    <w:docPart w:val="0CAF74EF55B747E49F5641F2C9D04FBD"/>
                  </w:placeholder>
                  <w15:repeatingSectionItem/>
                </w:sdtPr>
                <w:sdtContent>
                  <w:p w14:paraId="503FDD85" w14:textId="77777777" w:rsidR="00E9256D" w:rsidRDefault="00E9256D" w:rsidP="00E9256D">
                    <w:pPr>
                      <w:pStyle w:val="ResumeText"/>
                    </w:pPr>
                    <w:r>
                      <w:t>Azure cloud DevOps</w:t>
                    </w:r>
                  </w:p>
                </w:sdtContent>
              </w:sdt>
              <w:sdt>
                <w:sdtPr>
                  <w:id w:val="1036698771"/>
                  <w:placeholder>
                    <w:docPart w:val="9B4BAACBDAC446A88B5374BCFC9DBCC3"/>
                  </w:placeholder>
                  <w15:repeatingSectionItem/>
                </w:sdtPr>
                <w:sdtContent>
                  <w:p w14:paraId="7AC82DA1" w14:textId="64899802" w:rsidR="00E9256D" w:rsidRDefault="00E9256D" w:rsidP="00F81863">
                    <w:pPr>
                      <w:pStyle w:val="ResumeText"/>
                    </w:pPr>
                    <w:r>
                      <w:t>MS Power apps and shell scripting</w:t>
                    </w:r>
                  </w:p>
                </w:sdtContent>
              </w:sdt>
            </w:sdtContent>
          </w:sdt>
        </w:tc>
      </w:tr>
      <w:tr w:rsidR="00F81863" w14:paraId="75B78E6F" w14:textId="77777777" w:rsidTr="000766D2">
        <w:tc>
          <w:tcPr>
            <w:tcW w:w="1778" w:type="dxa"/>
            <w:tcBorders>
              <w:top w:val="single" w:sz="4" w:space="0" w:color="418AB3" w:themeColor="accent1"/>
              <w:bottom w:val="single" w:sz="4" w:space="0" w:color="418AB3" w:themeColor="accent1"/>
            </w:tcBorders>
          </w:tcPr>
          <w:p w14:paraId="0238D238" w14:textId="1EDBC83D" w:rsidR="00F81863" w:rsidRDefault="00F81863" w:rsidP="00F81863">
            <w:pPr>
              <w:pStyle w:val="Heading1"/>
            </w:pPr>
            <w:r>
              <w:t>skills</w:t>
            </w:r>
          </w:p>
        </w:tc>
        <w:tc>
          <w:tcPr>
            <w:tcW w:w="472" w:type="dxa"/>
            <w:tcBorders>
              <w:top w:val="single" w:sz="4" w:space="0" w:color="418AB3" w:themeColor="accent1"/>
              <w:bottom w:val="single" w:sz="4" w:space="0" w:color="418AB3" w:themeColor="accent1"/>
            </w:tcBorders>
          </w:tcPr>
          <w:p w14:paraId="58E54F89" w14:textId="77777777" w:rsidR="00F81863" w:rsidRDefault="00F81863" w:rsidP="00F81863"/>
        </w:tc>
        <w:tc>
          <w:tcPr>
            <w:tcW w:w="7830" w:type="dxa"/>
            <w:tcBorders>
              <w:top w:val="single" w:sz="4" w:space="0" w:color="418AB3" w:themeColor="accent1"/>
              <w:bottom w:val="single" w:sz="4" w:space="0" w:color="418AB3" w:themeColor="accent1"/>
            </w:tcBorders>
          </w:tcPr>
          <w:p w14:paraId="709D8E52" w14:textId="77777777" w:rsidR="00F81863" w:rsidRDefault="00F81863" w:rsidP="00F81863">
            <w:pPr>
              <w:pStyle w:val="Heading2"/>
              <w:numPr>
                <w:ilvl w:val="0"/>
                <w:numId w:val="2"/>
              </w:numPr>
              <w:rPr>
                <w:rFonts w:asciiTheme="minorHAnsi" w:eastAsiaTheme="minorEastAsia" w:hAnsiTheme="minorHAnsi" w:cstheme="minorBidi"/>
                <w:b w:val="0"/>
                <w:bCs w:val="0"/>
                <w:caps w:val="0"/>
                <w:color w:val="595959" w:themeColor="text1" w:themeTint="A6"/>
                <w14:ligatures w14:val="none"/>
              </w:rPr>
            </w:pPr>
            <w:r>
              <w:rPr>
                <w:rFonts w:asciiTheme="minorHAnsi" w:eastAsiaTheme="minorEastAsia" w:hAnsiTheme="minorHAnsi" w:cstheme="minorBidi"/>
                <w:b w:val="0"/>
                <w:bCs w:val="0"/>
                <w:caps w:val="0"/>
                <w:color w:val="595959" w:themeColor="text1" w:themeTint="A6"/>
                <w14:ligatures w14:val="none"/>
              </w:rPr>
              <w:t>JavaScript</w:t>
            </w:r>
          </w:p>
          <w:p w14:paraId="6769C889" w14:textId="77777777" w:rsidR="00F81863" w:rsidRDefault="00F81863" w:rsidP="00F81863">
            <w:pPr>
              <w:pStyle w:val="ListParagraph"/>
              <w:numPr>
                <w:ilvl w:val="0"/>
                <w:numId w:val="2"/>
              </w:numPr>
            </w:pPr>
            <w:r>
              <w:t>Python</w:t>
            </w:r>
          </w:p>
          <w:p w14:paraId="603F2D93" w14:textId="77777777" w:rsidR="00F81863" w:rsidRDefault="00F81863" w:rsidP="00F81863">
            <w:pPr>
              <w:pStyle w:val="ListParagraph"/>
              <w:numPr>
                <w:ilvl w:val="0"/>
                <w:numId w:val="2"/>
              </w:numPr>
            </w:pPr>
            <w:r>
              <w:t>ReactJS</w:t>
            </w:r>
          </w:p>
          <w:p w14:paraId="72C43944" w14:textId="77777777" w:rsidR="00F81863" w:rsidRDefault="00F81863" w:rsidP="00F81863">
            <w:pPr>
              <w:pStyle w:val="ListParagraph"/>
              <w:numPr>
                <w:ilvl w:val="0"/>
                <w:numId w:val="2"/>
              </w:numPr>
            </w:pPr>
            <w:r>
              <w:t>NodeJS</w:t>
            </w:r>
          </w:p>
          <w:p w14:paraId="6CD5CFE0" w14:textId="77777777" w:rsidR="00F81863" w:rsidRDefault="00F81863" w:rsidP="00F81863">
            <w:pPr>
              <w:pStyle w:val="ListParagraph"/>
              <w:numPr>
                <w:ilvl w:val="0"/>
                <w:numId w:val="2"/>
              </w:numPr>
            </w:pPr>
            <w:r>
              <w:t>Django</w:t>
            </w:r>
          </w:p>
          <w:p w14:paraId="6194AD0C" w14:textId="77777777" w:rsidR="00F81863" w:rsidRDefault="00F81863" w:rsidP="00F81863">
            <w:pPr>
              <w:pStyle w:val="ListParagraph"/>
              <w:numPr>
                <w:ilvl w:val="0"/>
                <w:numId w:val="2"/>
              </w:numPr>
            </w:pPr>
            <w:r>
              <w:t>Solidity</w:t>
            </w:r>
          </w:p>
          <w:p w14:paraId="1FBF9C1F" w14:textId="77777777" w:rsidR="00F81863" w:rsidRDefault="00F81863" w:rsidP="00F81863">
            <w:pPr>
              <w:pStyle w:val="ListParagraph"/>
              <w:numPr>
                <w:ilvl w:val="0"/>
                <w:numId w:val="2"/>
              </w:numPr>
            </w:pPr>
            <w:r>
              <w:t>Azure</w:t>
            </w:r>
          </w:p>
          <w:p w14:paraId="14D52748" w14:textId="77777777" w:rsidR="00F81863" w:rsidRDefault="00F81863" w:rsidP="00F81863">
            <w:pPr>
              <w:pStyle w:val="ListParagraph"/>
              <w:numPr>
                <w:ilvl w:val="0"/>
                <w:numId w:val="2"/>
              </w:numPr>
            </w:pPr>
            <w:r>
              <w:t>Power Apps</w:t>
            </w:r>
          </w:p>
          <w:p w14:paraId="5050BCB6" w14:textId="77777777" w:rsidR="00F81863" w:rsidRDefault="00F81863" w:rsidP="00F81863">
            <w:pPr>
              <w:pStyle w:val="ListParagraph"/>
              <w:numPr>
                <w:ilvl w:val="0"/>
                <w:numId w:val="2"/>
              </w:numPr>
            </w:pPr>
            <w:r>
              <w:t>Shell Scripting</w:t>
            </w:r>
          </w:p>
          <w:p w14:paraId="44647DDD" w14:textId="77777777" w:rsidR="00F81863" w:rsidRDefault="00F81863" w:rsidP="00F81863">
            <w:pPr>
              <w:pStyle w:val="ListParagraph"/>
              <w:numPr>
                <w:ilvl w:val="0"/>
                <w:numId w:val="2"/>
              </w:numPr>
            </w:pPr>
            <w:r>
              <w:t>MongoDB</w:t>
            </w:r>
          </w:p>
          <w:p w14:paraId="5E3D68C4" w14:textId="77777777" w:rsidR="00F81863" w:rsidRDefault="00F81863" w:rsidP="00F81863">
            <w:pPr>
              <w:pStyle w:val="ListParagraph"/>
              <w:numPr>
                <w:ilvl w:val="0"/>
                <w:numId w:val="2"/>
              </w:numPr>
            </w:pPr>
            <w:r>
              <w:t>PostgreSQL</w:t>
            </w:r>
          </w:p>
          <w:p w14:paraId="74E90D1A" w14:textId="77777777" w:rsidR="00F81863" w:rsidRDefault="00F81863" w:rsidP="00F81863">
            <w:pPr>
              <w:pStyle w:val="ListParagraph"/>
              <w:numPr>
                <w:ilvl w:val="0"/>
                <w:numId w:val="2"/>
              </w:numPr>
            </w:pPr>
            <w:r>
              <w:t>MS SQL Server</w:t>
            </w:r>
          </w:p>
          <w:p w14:paraId="2F44C598" w14:textId="77777777" w:rsidR="00F81863" w:rsidRDefault="00F81863" w:rsidP="00F81863">
            <w:pPr>
              <w:pStyle w:val="ListParagraph"/>
              <w:numPr>
                <w:ilvl w:val="0"/>
                <w:numId w:val="2"/>
              </w:numPr>
            </w:pPr>
            <w:r>
              <w:t>Blockchain</w:t>
            </w:r>
          </w:p>
          <w:p w14:paraId="70292684" w14:textId="4C5335D3" w:rsidR="00F81863" w:rsidRDefault="00F81863" w:rsidP="00F81863">
            <w:pPr>
              <w:pStyle w:val="ListParagraph"/>
              <w:numPr>
                <w:ilvl w:val="0"/>
                <w:numId w:val="2"/>
              </w:numPr>
            </w:pPr>
            <w:r>
              <w:t>JIRA</w:t>
            </w:r>
          </w:p>
        </w:tc>
      </w:tr>
    </w:tbl>
    <w:p w14:paraId="0F8C9DFC" w14:textId="1E66B063" w:rsidR="007232E7" w:rsidRPr="00F81863" w:rsidRDefault="007232E7" w:rsidP="00F81863">
      <w:pPr>
        <w:tabs>
          <w:tab w:val="left" w:pos="5885"/>
        </w:tabs>
        <w:rPr>
          <w:caps/>
        </w:rPr>
      </w:pPr>
    </w:p>
    <w:p w14:paraId="0869C8E1" w14:textId="77777777" w:rsidR="000A6F38" w:rsidRPr="000A6F38" w:rsidRDefault="000A6F38" w:rsidP="000A6F38">
      <w:pPr>
        <w:tabs>
          <w:tab w:val="left" w:pos="8772"/>
        </w:tabs>
      </w:pPr>
    </w:p>
    <w:sectPr w:rsidR="000A6F38" w:rsidRPr="000A6F38">
      <w:footerReference w:type="default" r:id="rId14"/>
      <w:footerReference w:type="first" r:id="rId15"/>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DA9C" w14:textId="77777777" w:rsidR="00A27B25" w:rsidRDefault="00A27B25">
      <w:pPr>
        <w:spacing w:before="0" w:after="0" w:line="240" w:lineRule="auto"/>
      </w:pPr>
      <w:r>
        <w:separator/>
      </w:r>
    </w:p>
  </w:endnote>
  <w:endnote w:type="continuationSeparator" w:id="0">
    <w:p w14:paraId="3509F7FC" w14:textId="77777777" w:rsidR="00A27B25" w:rsidRDefault="00A27B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W w:w="0" w:type="auto"/>
      <w:tblLook w:val="04A0" w:firstRow="1" w:lastRow="0" w:firstColumn="1" w:lastColumn="0" w:noHBand="0" w:noVBand="1"/>
      <w:tblDescription w:val="Footer table"/>
    </w:tblPr>
    <w:tblGrid>
      <w:gridCol w:w="5034"/>
      <w:gridCol w:w="5046"/>
    </w:tblGrid>
    <w:tr w:rsidR="00BA56D5" w14:paraId="63DF972B"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32601EB9"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CC01787479E44C889C284A3D791C1A37"/>
          </w:placeholder>
          <w:dataBinding w:prefixMappings="xmlns:ns0='http://purl.org/dc/elements/1.1/' xmlns:ns1='http://schemas.openxmlformats.org/package/2006/metadata/core-properties' " w:xpath="/ns1:coreProperties[1]/ns0:creator[1]" w:storeItemID="{6C3C8BC8-F283-45AE-878A-BAB7291924A1}"/>
          <w:text/>
        </w:sdtPr>
        <w:sdtContent>
          <w:tc>
            <w:tcPr>
              <w:tcW w:w="5148" w:type="dxa"/>
            </w:tcPr>
            <w:p w14:paraId="2C8776A6" w14:textId="28341CD5" w:rsidR="00BA56D5" w:rsidRDefault="0093180B">
              <w:pPr>
                <w:pStyle w:val="Footer"/>
                <w:jc w:val="right"/>
                <w:cnfStyle w:val="100000000000" w:firstRow="1" w:lastRow="0" w:firstColumn="0" w:lastColumn="0" w:oddVBand="0" w:evenVBand="0" w:oddHBand="0" w:evenHBand="0" w:firstRowFirstColumn="0" w:firstRowLastColumn="0" w:lastRowFirstColumn="0" w:lastRowLastColumn="0"/>
              </w:pPr>
              <w:r>
                <w:t>Narendran A I</w:t>
              </w:r>
            </w:p>
          </w:tc>
        </w:sdtContent>
      </w:sdt>
    </w:tr>
  </w:tbl>
  <w:p w14:paraId="13B736CC" w14:textId="77777777" w:rsidR="00BA56D5" w:rsidRDefault="00BA5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W w:w="0" w:type="auto"/>
      <w:tblLook w:val="04A0" w:firstRow="1" w:lastRow="0" w:firstColumn="1" w:lastColumn="0" w:noHBand="0" w:noVBand="1"/>
      <w:tblDescription w:val="Footer table"/>
    </w:tblPr>
    <w:tblGrid>
      <w:gridCol w:w="5034"/>
      <w:gridCol w:w="5046"/>
    </w:tblGrid>
    <w:tr w:rsidR="00427D4D" w14:paraId="690859CB" w14:textId="77777777" w:rsidTr="00601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FDE08F0" w14:textId="77777777" w:rsidR="00427D4D" w:rsidRDefault="00427D4D" w:rsidP="00427D4D">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785698521"/>
          <w:placeholder>
            <w:docPart w:val="6E04AA632DDD42F69FC344D88497B7B9"/>
          </w:placeholder>
          <w:dataBinding w:prefixMappings="xmlns:ns0='http://purl.org/dc/elements/1.1/' xmlns:ns1='http://schemas.openxmlformats.org/package/2006/metadata/core-properties' " w:xpath="/ns1:coreProperties[1]/ns0:creator[1]" w:storeItemID="{6C3C8BC8-F283-45AE-878A-BAB7291924A1}"/>
          <w:text/>
        </w:sdtPr>
        <w:sdtContent>
          <w:tc>
            <w:tcPr>
              <w:tcW w:w="5148" w:type="dxa"/>
            </w:tcPr>
            <w:p w14:paraId="6409DA4B" w14:textId="0D5AC0F3" w:rsidR="00427D4D" w:rsidRDefault="0093180B" w:rsidP="00427D4D">
              <w:pPr>
                <w:pStyle w:val="Footer"/>
                <w:jc w:val="right"/>
                <w:cnfStyle w:val="100000000000" w:firstRow="1" w:lastRow="0" w:firstColumn="0" w:lastColumn="0" w:oddVBand="0" w:evenVBand="0" w:oddHBand="0" w:evenHBand="0" w:firstRowFirstColumn="0" w:firstRowLastColumn="0" w:lastRowFirstColumn="0" w:lastRowLastColumn="0"/>
              </w:pPr>
              <w:r>
                <w:t>Narendran A I</w:t>
              </w:r>
            </w:p>
          </w:tc>
        </w:sdtContent>
      </w:sdt>
    </w:tr>
  </w:tbl>
  <w:p w14:paraId="40538B6C" w14:textId="77777777" w:rsidR="00427D4D" w:rsidRDefault="00427D4D" w:rsidP="00427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F94F" w14:textId="77777777" w:rsidR="00A27B25" w:rsidRDefault="00A27B25">
      <w:pPr>
        <w:spacing w:before="0" w:after="0" w:line="240" w:lineRule="auto"/>
      </w:pPr>
      <w:r>
        <w:separator/>
      </w:r>
    </w:p>
  </w:footnote>
  <w:footnote w:type="continuationSeparator" w:id="0">
    <w:p w14:paraId="16D23620" w14:textId="77777777" w:rsidR="00A27B25" w:rsidRDefault="00A27B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91F0E"/>
    <w:multiLevelType w:val="hybridMultilevel"/>
    <w:tmpl w:val="1FC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4596C"/>
    <w:multiLevelType w:val="hybridMultilevel"/>
    <w:tmpl w:val="B83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320314">
    <w:abstractNumId w:val="1"/>
  </w:num>
  <w:num w:numId="2" w16cid:durableId="15434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03"/>
    <w:rsid w:val="000766D2"/>
    <w:rsid w:val="000A6F38"/>
    <w:rsid w:val="00235E03"/>
    <w:rsid w:val="002A7FB5"/>
    <w:rsid w:val="003B1767"/>
    <w:rsid w:val="00427D4D"/>
    <w:rsid w:val="005603F3"/>
    <w:rsid w:val="006812AA"/>
    <w:rsid w:val="006C19AC"/>
    <w:rsid w:val="006F0F86"/>
    <w:rsid w:val="007232E7"/>
    <w:rsid w:val="007B6D1C"/>
    <w:rsid w:val="008F7017"/>
    <w:rsid w:val="0093180B"/>
    <w:rsid w:val="00A27B25"/>
    <w:rsid w:val="00BA56D5"/>
    <w:rsid w:val="00C14551"/>
    <w:rsid w:val="00C81029"/>
    <w:rsid w:val="00C844AF"/>
    <w:rsid w:val="00D64019"/>
    <w:rsid w:val="00D7123D"/>
    <w:rsid w:val="00DB34E1"/>
    <w:rsid w:val="00E9256D"/>
    <w:rsid w:val="00F8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E756C"/>
  <w15:chartTrackingRefBased/>
  <w15:docId w15:val="{11580FCA-64F1-428E-AB90-5F921798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35E03"/>
    <w:rPr>
      <w:color w:val="F59E00" w:themeColor="hyperlink"/>
      <w:u w:val="single"/>
    </w:rPr>
  </w:style>
  <w:style w:type="character" w:styleId="UnresolvedMention">
    <w:name w:val="Unresolved Mention"/>
    <w:basedOn w:val="DefaultParagraphFont"/>
    <w:uiPriority w:val="99"/>
    <w:semiHidden/>
    <w:unhideWhenUsed/>
    <w:rsid w:val="00235E03"/>
    <w:rPr>
      <w:color w:val="605E5C"/>
      <w:shd w:val="clear" w:color="auto" w:fill="E1DFDD"/>
    </w:rPr>
  </w:style>
  <w:style w:type="paragraph" w:styleId="NoSpacing">
    <w:name w:val="No Spacing"/>
    <w:uiPriority w:val="1"/>
    <w:qFormat/>
    <w:rsid w:val="00235E03"/>
    <w:pPr>
      <w:spacing w:before="0" w:after="0" w:line="240" w:lineRule="auto"/>
      <w:ind w:left="10" w:hanging="10"/>
    </w:pPr>
    <w:rPr>
      <w:rFonts w:ascii="Courier New" w:eastAsia="Courier New" w:hAnsi="Courier New" w:cs="Courier New"/>
      <w:color w:val="000000"/>
      <w:sz w:val="18"/>
      <w:szCs w:val="22"/>
      <w:lang w:eastAsia="en-US"/>
    </w:rPr>
  </w:style>
  <w:style w:type="paragraph" w:styleId="ListParagraph">
    <w:name w:val="List Paragraph"/>
    <w:basedOn w:val="Normal"/>
    <w:uiPriority w:val="34"/>
    <w:semiHidden/>
    <w:qFormat/>
    <w:rsid w:val="00E9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edly.com/badges/8f3d8bd0-496b-45ec-9aaa-d70dba9512fc/public_ur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ccess.simplilearn.com/f656c7e3-ee14-4b1a-9909-33a22853187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renkrithick@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yashnark.github.io" TargetMode="External"/><Relationship Id="rId4" Type="http://schemas.openxmlformats.org/officeDocument/2006/relationships/styles" Target="styles.xml"/><Relationship Id="rId9" Type="http://schemas.openxmlformats.org/officeDocument/2006/relationships/hyperlink" Target="https://goo.gl/maps/zoFsL4fh2aSugx878"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ENDRAN%20AI\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DFDB525A2E4F6891687F8BC3DFB341"/>
        <w:category>
          <w:name w:val="General"/>
          <w:gallery w:val="placeholder"/>
        </w:category>
        <w:types>
          <w:type w:val="bbPlcHdr"/>
        </w:types>
        <w:behaviors>
          <w:behavior w:val="content"/>
        </w:behaviors>
        <w:guid w:val="{8B7B465A-851B-4DE9-B46D-9AAA0938D312}"/>
      </w:docPartPr>
      <w:docPartBody>
        <w:p w:rsidR="00554296" w:rsidRDefault="00000000">
          <w:pPr>
            <w:pStyle w:val="32DFDB525A2E4F6891687F8BC3DFB341"/>
          </w:pPr>
          <w:r w:rsidRPr="000A6F38">
            <w:t>[Author]</w:t>
          </w:r>
        </w:p>
      </w:docPartBody>
    </w:docPart>
    <w:docPart>
      <w:docPartPr>
        <w:name w:val="C113F0E504EB4B98BE587AB16B58001A"/>
        <w:category>
          <w:name w:val="General"/>
          <w:gallery w:val="placeholder"/>
        </w:category>
        <w:types>
          <w:type w:val="bbPlcHdr"/>
        </w:types>
        <w:behaviors>
          <w:behavior w:val="content"/>
        </w:behaviors>
        <w:guid w:val="{1E9A3596-FDCC-40A9-BDCB-1903ADAB2BFC}"/>
      </w:docPartPr>
      <w:docPartBody>
        <w:p w:rsidR="00554296" w:rsidRDefault="00000000">
          <w:pPr>
            <w:pStyle w:val="C113F0E504EB4B98BE587AB16B58001A"/>
          </w:pPr>
          <w:r>
            <w:rPr>
              <w:rStyle w:val="PlaceholderText"/>
            </w:rPr>
            <w:t>[field or area of accomplishment</w:t>
          </w:r>
        </w:p>
      </w:docPartBody>
    </w:docPart>
    <w:docPart>
      <w:docPartPr>
        <w:name w:val="31BAC356F0FC4A199E41319954E4AD25"/>
        <w:category>
          <w:name w:val="General"/>
          <w:gallery w:val="placeholder"/>
        </w:category>
        <w:types>
          <w:type w:val="bbPlcHdr"/>
        </w:types>
        <w:behaviors>
          <w:behavior w:val="content"/>
        </w:behaviors>
        <w:guid w:val="{ED7BBD3C-2999-4034-9778-10B2A7A41B65}"/>
      </w:docPartPr>
      <w:docPartBody>
        <w:p w:rsidR="00554296" w:rsidRDefault="00000000">
          <w:pPr>
            <w:pStyle w:val="31BAC356F0FC4A199E41319954E4AD25"/>
          </w:pPr>
          <w:r>
            <w:rPr>
              <w:rStyle w:val="PlaceholderText"/>
            </w:rPr>
            <w:t>Enter any content that you want to repeat, including other content controls. You can also insert this control around table rows in order to repeat parts of a table.</w:t>
          </w:r>
        </w:p>
      </w:docPartBody>
    </w:docPart>
    <w:docPart>
      <w:docPartPr>
        <w:name w:val="CC01787479E44C889C284A3D791C1A37"/>
        <w:category>
          <w:name w:val="General"/>
          <w:gallery w:val="placeholder"/>
        </w:category>
        <w:types>
          <w:type w:val="bbPlcHdr"/>
        </w:types>
        <w:behaviors>
          <w:behavior w:val="content"/>
        </w:behaviors>
        <w:guid w:val="{60277E2B-D05D-404C-BD0C-5ADF8D2F97D0}"/>
      </w:docPartPr>
      <w:docPartBody>
        <w:p w:rsidR="00554296" w:rsidRDefault="00000000">
          <w:pPr>
            <w:pStyle w:val="CC01787479E44C889C284A3D791C1A37"/>
          </w:pPr>
          <w:r>
            <w:t>You might want to include your GPA here and a brief summary of relevant coursework, awards, and honors.</w:t>
          </w:r>
        </w:p>
      </w:docPartBody>
    </w:docPart>
    <w:docPart>
      <w:docPartPr>
        <w:name w:val="2C3F9DDBC73A418BA348C90631435815"/>
        <w:category>
          <w:name w:val="General"/>
          <w:gallery w:val="placeholder"/>
        </w:category>
        <w:types>
          <w:type w:val="bbPlcHdr"/>
        </w:types>
        <w:behaviors>
          <w:behavior w:val="content"/>
        </w:behaviors>
        <w:guid w:val="{F21D3B9C-A083-4326-8981-A6ACE6BA64C0}"/>
      </w:docPartPr>
      <w:docPartBody>
        <w:p w:rsidR="00554296" w:rsidRDefault="001D2947" w:rsidP="001D2947">
          <w:pPr>
            <w:pStyle w:val="2C3F9DDBC73A418BA348C90631435815"/>
          </w:pPr>
          <w:r>
            <w:rPr>
              <w:rStyle w:val="PlaceholderText"/>
            </w:rPr>
            <w:t>Enter any content that you want to repeat, including other content controls. You can also insert this control around table rows in order to repeat parts of a table.</w:t>
          </w:r>
        </w:p>
      </w:docPartBody>
    </w:docPart>
    <w:docPart>
      <w:docPartPr>
        <w:name w:val="9260C0C8BFBC42A1885511FB8EF4A714"/>
        <w:category>
          <w:name w:val="General"/>
          <w:gallery w:val="placeholder"/>
        </w:category>
        <w:types>
          <w:type w:val="bbPlcHdr"/>
        </w:types>
        <w:behaviors>
          <w:behavior w:val="content"/>
        </w:behaviors>
        <w:guid w:val="{CE3B6631-23E0-4324-8B4F-BDF16CDECBE2}"/>
      </w:docPartPr>
      <w:docPartBody>
        <w:p w:rsidR="00554296" w:rsidRDefault="001D2947" w:rsidP="001D2947">
          <w:pPr>
            <w:pStyle w:val="9260C0C8BFBC42A1885511FB8EF4A714"/>
          </w:pPr>
          <w:r>
            <w:rPr>
              <w:rStyle w:val="PlaceholderText"/>
            </w:rPr>
            <w:t>Enter any content that you want to repeat, including other content controls. You can also insert this control around table rows in order to repeat parts of a table.</w:t>
          </w:r>
        </w:p>
      </w:docPartBody>
    </w:docPart>
    <w:docPart>
      <w:docPartPr>
        <w:name w:val="0CAF74EF55B747E49F5641F2C9D04FBD"/>
        <w:category>
          <w:name w:val="General"/>
          <w:gallery w:val="placeholder"/>
        </w:category>
        <w:types>
          <w:type w:val="bbPlcHdr"/>
        </w:types>
        <w:behaviors>
          <w:behavior w:val="content"/>
        </w:behaviors>
        <w:guid w:val="{21D165F2-140E-43F8-903C-49297C9D8A07}"/>
      </w:docPartPr>
      <w:docPartBody>
        <w:p w:rsidR="00554296" w:rsidRDefault="001D2947" w:rsidP="001D2947">
          <w:pPr>
            <w:pStyle w:val="0CAF74EF55B747E49F5641F2C9D04FBD"/>
          </w:pPr>
          <w:r>
            <w:t>[Professional or technical skills]</w:t>
          </w:r>
        </w:p>
      </w:docPartBody>
    </w:docPart>
    <w:docPart>
      <w:docPartPr>
        <w:name w:val="3805158658D740F4AE45C9657E14D458"/>
        <w:category>
          <w:name w:val="General"/>
          <w:gallery w:val="placeholder"/>
        </w:category>
        <w:types>
          <w:type w:val="bbPlcHdr"/>
        </w:types>
        <w:behaviors>
          <w:behavior w:val="content"/>
        </w:behaviors>
        <w:guid w:val="{B0C22C6E-CAB1-4562-A84C-C2CE60AEFF61}"/>
      </w:docPartPr>
      <w:docPartBody>
        <w:p w:rsidR="00554296" w:rsidRDefault="001D2947" w:rsidP="001D2947">
          <w:pPr>
            <w:pStyle w:val="3805158658D740F4AE45C9657E14D458"/>
          </w:pPr>
          <w:r>
            <w:t>[Professional or technical skills]</w:t>
          </w:r>
        </w:p>
      </w:docPartBody>
    </w:docPart>
    <w:docPart>
      <w:docPartPr>
        <w:name w:val="9B4BAACBDAC446A88B5374BCFC9DBCC3"/>
        <w:category>
          <w:name w:val="General"/>
          <w:gallery w:val="placeholder"/>
        </w:category>
        <w:types>
          <w:type w:val="bbPlcHdr"/>
        </w:types>
        <w:behaviors>
          <w:behavior w:val="content"/>
        </w:behaviors>
        <w:guid w:val="{AEF4A7DF-8B8D-4F2E-B151-DEEF5521774C}"/>
      </w:docPartPr>
      <w:docPartBody>
        <w:p w:rsidR="00554296" w:rsidRDefault="001D2947" w:rsidP="001D2947">
          <w:pPr>
            <w:pStyle w:val="9B4BAACBDAC446A88B5374BCFC9DBCC3"/>
          </w:pPr>
          <w:r>
            <w:t>[Professional or technical skills]</w:t>
          </w:r>
        </w:p>
      </w:docPartBody>
    </w:docPart>
    <w:docPart>
      <w:docPartPr>
        <w:name w:val="6E04AA632DDD42F69FC344D88497B7B9"/>
        <w:category>
          <w:name w:val="General"/>
          <w:gallery w:val="placeholder"/>
        </w:category>
        <w:types>
          <w:type w:val="bbPlcHdr"/>
        </w:types>
        <w:behaviors>
          <w:behavior w:val="content"/>
        </w:behaviors>
        <w:guid w:val="{DD607190-BC9A-4E44-B891-2D569A765516}"/>
      </w:docPartPr>
      <w:docPartBody>
        <w:p w:rsidR="008F51CE" w:rsidRDefault="00554296" w:rsidP="00554296">
          <w:pPr>
            <w:pStyle w:val="6E04AA632DDD42F69FC344D88497B7B9"/>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47"/>
    <w:rsid w:val="000A2D66"/>
    <w:rsid w:val="001D2947"/>
    <w:rsid w:val="00554296"/>
    <w:rsid w:val="007A4A19"/>
    <w:rsid w:val="008F51CE"/>
    <w:rsid w:val="00E6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4AA632DDD42F69FC344D88497B7B9">
    <w:name w:val="6E04AA632DDD42F69FC344D88497B7B9"/>
    <w:rsid w:val="00554296"/>
  </w:style>
  <w:style w:type="character" w:styleId="Emphasis">
    <w:name w:val="Emphasis"/>
    <w:basedOn w:val="DefaultParagraphFont"/>
    <w:unhideWhenUsed/>
    <w:qFormat/>
    <w:rPr>
      <w:color w:val="2F5496" w:themeColor="accent1" w:themeShade="BF"/>
    </w:rPr>
  </w:style>
  <w:style w:type="paragraph" w:customStyle="1" w:styleId="32DFDB525A2E4F6891687F8BC3DFB341">
    <w:name w:val="32DFDB525A2E4F6891687F8BC3DFB341"/>
  </w:style>
  <w:style w:type="character" w:styleId="PlaceholderText">
    <w:name w:val="Placeholder Text"/>
    <w:basedOn w:val="DefaultParagraphFont"/>
    <w:uiPriority w:val="99"/>
    <w:semiHidden/>
    <w:rsid w:val="001D2947"/>
    <w:rPr>
      <w:color w:val="808080"/>
    </w:rPr>
  </w:style>
  <w:style w:type="paragraph" w:customStyle="1" w:styleId="C113F0E504EB4B98BE587AB16B58001A">
    <w:name w:val="C113F0E504EB4B98BE587AB16B58001A"/>
  </w:style>
  <w:style w:type="paragraph" w:customStyle="1" w:styleId="31BAC356F0FC4A199E41319954E4AD25">
    <w:name w:val="31BAC356F0FC4A199E41319954E4AD25"/>
  </w:style>
  <w:style w:type="paragraph" w:customStyle="1" w:styleId="CC01787479E44C889C284A3D791C1A37">
    <w:name w:val="CC01787479E44C889C284A3D791C1A37"/>
  </w:style>
  <w:style w:type="paragraph" w:customStyle="1" w:styleId="2C3F9DDBC73A418BA348C90631435815">
    <w:name w:val="2C3F9DDBC73A418BA348C90631435815"/>
    <w:rsid w:val="001D2947"/>
  </w:style>
  <w:style w:type="paragraph" w:customStyle="1" w:styleId="9260C0C8BFBC42A1885511FB8EF4A714">
    <w:name w:val="9260C0C8BFBC42A1885511FB8EF4A714"/>
    <w:rsid w:val="001D2947"/>
  </w:style>
  <w:style w:type="paragraph" w:customStyle="1" w:styleId="0CAF74EF55B747E49F5641F2C9D04FBD">
    <w:name w:val="0CAF74EF55B747E49F5641F2C9D04FBD"/>
    <w:rsid w:val="001D2947"/>
  </w:style>
  <w:style w:type="paragraph" w:customStyle="1" w:styleId="3805158658D740F4AE45C9657E14D458">
    <w:name w:val="3805158658D740F4AE45C9657E14D458"/>
    <w:rsid w:val="001D2947"/>
  </w:style>
  <w:style w:type="paragraph" w:customStyle="1" w:styleId="9B4BAACBDAC446A88B5374BCFC9DBCC3">
    <w:name w:val="9B4BAACBDAC446A88B5374BCFC9DBCC3"/>
    <w:rsid w:val="001D2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7B8CC-C6CC-4416-813C-8BE97B0A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4</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Narendran A I</dc:creator>
  <cp:lastModifiedBy>Narendran Krithick</cp:lastModifiedBy>
  <cp:revision>2</cp:revision>
  <dcterms:created xsi:type="dcterms:W3CDTF">2023-04-02T09:41:00Z</dcterms:created>
  <dcterms:modified xsi:type="dcterms:W3CDTF">2023-04-02T09:48:00Z</dcterms:modified>
</cp:coreProperties>
</file>